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75E" w:rsidRDefault="003A375E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38396A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Tours &amp; Travels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9854A8" w:rsidRDefault="009854A8" w:rsidP="0084072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9854A8" w:rsidRPr="00597873" w:rsidRDefault="009854A8" w:rsidP="009854A8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 w:rsidR="004F66BF">
        <w:rPr>
          <w:b/>
          <w:i/>
          <w:color w:val="C0504D"/>
          <w:sz w:val="24"/>
        </w:rPr>
        <w:t>Book Guided Tours</w:t>
      </w:r>
    </w:p>
    <w:p w:rsidR="009854A8" w:rsidRPr="00597873" w:rsidRDefault="009854A8" w:rsidP="009854A8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 w:rsidR="004F66BF">
        <w:rPr>
          <w:b/>
          <w:i/>
          <w:color w:val="C0504D"/>
          <w:sz w:val="24"/>
        </w:rPr>
        <w:t>Traveler</w:t>
      </w:r>
    </w:p>
    <w:p w:rsidR="004F66BF" w:rsidRDefault="009854A8" w:rsidP="009854A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 w:rsidR="004F66BF">
        <w:rPr>
          <w:b/>
          <w:i/>
          <w:color w:val="C0504D"/>
          <w:sz w:val="24"/>
        </w:rPr>
        <w:t xml:space="preserve">-the traveler searches for the desired city </w:t>
      </w:r>
    </w:p>
    <w:p w:rsidR="004F66BF" w:rsidRDefault="004F66BF" w:rsidP="009854A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   -the traveler browses through the available</w:t>
      </w:r>
      <w:r w:rsidR="00826B39">
        <w:rPr>
          <w:b/>
          <w:i/>
          <w:color w:val="C0504D"/>
          <w:sz w:val="24"/>
        </w:rPr>
        <w:t xml:space="preserve"> guided tours</w:t>
      </w:r>
    </w:p>
    <w:p w:rsidR="00826B39" w:rsidRDefault="00826B39" w:rsidP="009854A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                                       -the traveler books a specific tour</w:t>
      </w:r>
    </w:p>
    <w:p w:rsidR="009854A8" w:rsidRDefault="009854A8" w:rsidP="009854A8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>Extensions:</w:t>
      </w:r>
      <w:r w:rsidR="00826B39">
        <w:rPr>
          <w:b/>
          <w:i/>
          <w:color w:val="C0504D"/>
          <w:sz w:val="24"/>
        </w:rPr>
        <w:t xml:space="preserve"> -the booking could fail</w:t>
      </w:r>
    </w:p>
    <w:p w:rsidR="00826B39" w:rsidRDefault="00826B39" w:rsidP="003D1ABA">
      <w:pPr>
        <w:spacing w:line="240" w:lineRule="auto"/>
        <w:jc w:val="both"/>
        <w:rPr>
          <w:b/>
          <w:i/>
          <w:color w:val="C0504D"/>
          <w:sz w:val="24"/>
        </w:rPr>
      </w:pPr>
    </w:p>
    <w:p w:rsidR="000F410F" w:rsidRPr="00597873" w:rsidRDefault="000F410F" w:rsidP="000F410F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Plan Tours</w:t>
      </w:r>
    </w:p>
    <w:p w:rsidR="000F410F" w:rsidRPr="00597873" w:rsidRDefault="000F410F" w:rsidP="000F410F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Guide</w:t>
      </w:r>
    </w:p>
    <w:p w:rsidR="003D1ABA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 w:rsidR="003D1ABA">
        <w:rPr>
          <w:b/>
          <w:i/>
          <w:color w:val="C0504D"/>
          <w:sz w:val="24"/>
        </w:rPr>
        <w:t>-the guide logs in</w:t>
      </w:r>
    </w:p>
    <w:p w:rsidR="000F410F" w:rsidRDefault="003D1ABA" w:rsidP="003D1ABA">
      <w:pPr>
        <w:spacing w:line="240" w:lineRule="auto"/>
        <w:ind w:left="2160"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   </w:t>
      </w:r>
      <w:r w:rsidR="000F410F">
        <w:rPr>
          <w:b/>
          <w:i/>
          <w:color w:val="C0504D"/>
          <w:sz w:val="24"/>
        </w:rPr>
        <w:t>-the guide enters the date and location</w:t>
      </w:r>
      <w:r>
        <w:rPr>
          <w:b/>
          <w:i/>
          <w:color w:val="C0504D"/>
          <w:sz w:val="24"/>
        </w:rPr>
        <w:t xml:space="preserve"> of the tour</w:t>
      </w:r>
      <w:r w:rsidR="000F410F">
        <w:rPr>
          <w:b/>
          <w:i/>
          <w:color w:val="C0504D"/>
          <w:sz w:val="24"/>
        </w:rPr>
        <w:t xml:space="preserve">  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   -the guide plans the tour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>Extensions:</w:t>
      </w:r>
      <w:r>
        <w:rPr>
          <w:b/>
          <w:i/>
          <w:color w:val="C0504D"/>
          <w:sz w:val="24"/>
        </w:rPr>
        <w:t xml:space="preserve"> -the planning could fail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0F410F" w:rsidRPr="00597873" w:rsidRDefault="000F410F" w:rsidP="000F410F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Check Tours</w:t>
      </w:r>
    </w:p>
    <w:p w:rsidR="000F410F" w:rsidRPr="00597873" w:rsidRDefault="000F410F" w:rsidP="000F410F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Admin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 xml:space="preserve">-the admin </w:t>
      </w:r>
      <w:r w:rsidR="003D1ABA">
        <w:rPr>
          <w:b/>
          <w:i/>
          <w:color w:val="C0504D"/>
          <w:sz w:val="24"/>
        </w:rPr>
        <w:t>logs in</w:t>
      </w:r>
      <w:r>
        <w:rPr>
          <w:b/>
          <w:i/>
          <w:color w:val="C0504D"/>
          <w:sz w:val="24"/>
        </w:rPr>
        <w:t xml:space="preserve">  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   -the </w:t>
      </w:r>
      <w:r w:rsidR="003D1ABA">
        <w:rPr>
          <w:b/>
          <w:i/>
          <w:color w:val="C0504D"/>
          <w:sz w:val="24"/>
        </w:rPr>
        <w:t>admin checks the tours and their plans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>Extensions:</w:t>
      </w:r>
      <w:r>
        <w:rPr>
          <w:b/>
          <w:i/>
          <w:color w:val="C0504D"/>
          <w:sz w:val="24"/>
        </w:rPr>
        <w:t xml:space="preserve"> -the </w:t>
      </w:r>
      <w:r w:rsidR="003D1ABA">
        <w:rPr>
          <w:b/>
          <w:i/>
          <w:color w:val="C0504D"/>
          <w:sz w:val="24"/>
        </w:rPr>
        <w:t>checking</w:t>
      </w:r>
      <w:r>
        <w:rPr>
          <w:b/>
          <w:i/>
          <w:color w:val="C0504D"/>
          <w:sz w:val="24"/>
        </w:rPr>
        <w:t xml:space="preserve"> could fail</w:t>
      </w:r>
    </w:p>
    <w:p w:rsidR="000F410F" w:rsidRDefault="000F410F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3D1ABA" w:rsidRDefault="003D1ABA" w:rsidP="000F410F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826B39" w:rsidRPr="00D047E9" w:rsidRDefault="00826B39" w:rsidP="003D1ABA">
      <w:pPr>
        <w:spacing w:line="240" w:lineRule="auto"/>
        <w:jc w:val="both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9854A8" w:rsidRPr="009854A8" w:rsidRDefault="009854A8" w:rsidP="009854A8">
      <w:pPr>
        <w:pStyle w:val="BodyText"/>
      </w:pPr>
    </w:p>
    <w:p w:rsidR="006733C7" w:rsidRDefault="003A375E" w:rsidP="006733C7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pt;height:283pt">
            <v:imagedata r:id="rId9" o:title=""/>
          </v:shape>
        </w:pict>
      </w:r>
    </w:p>
    <w:p w:rsidR="009854A8" w:rsidRDefault="009854A8" w:rsidP="006733C7">
      <w:pPr>
        <w:pStyle w:val="BodyText"/>
      </w:pPr>
    </w:p>
    <w:p w:rsidR="009854A8" w:rsidRDefault="003A375E" w:rsidP="006733C7">
      <w:pPr>
        <w:pStyle w:val="BodyText"/>
      </w:pPr>
      <w:r>
        <w:pict>
          <v:shape id="_x0000_i1026" type="#_x0000_t75" style="width:481.5pt;height:177pt">
            <v:imagedata r:id="rId10" o:title=""/>
          </v:shape>
        </w:pict>
      </w:r>
    </w:p>
    <w:p w:rsidR="009854A8" w:rsidRDefault="009854A8" w:rsidP="006733C7">
      <w:pPr>
        <w:pStyle w:val="BodyText"/>
      </w:pPr>
    </w:p>
    <w:p w:rsidR="009854A8" w:rsidRPr="006733C7" w:rsidRDefault="003A375E" w:rsidP="006733C7">
      <w:pPr>
        <w:pStyle w:val="BodyText"/>
      </w:pPr>
      <w:r>
        <w:lastRenderedPageBreak/>
        <w:pict>
          <v:shape id="_x0000_i1027" type="#_x0000_t75" style="width:267pt;height:285.5pt">
            <v:imagedata r:id="rId11" o:title=""/>
          </v:shape>
        </w:pict>
      </w:r>
    </w:p>
    <w:sectPr w:rsidR="009854A8" w:rsidRPr="006733C7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A97" w:rsidRDefault="00B73A97">
      <w:pPr>
        <w:spacing w:line="240" w:lineRule="auto"/>
      </w:pPr>
      <w:r>
        <w:separator/>
      </w:r>
    </w:p>
  </w:endnote>
  <w:endnote w:type="continuationSeparator" w:id="0">
    <w:p w:rsidR="00B73A97" w:rsidRDefault="00B7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A14ED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A14ED">
            <w:t>Nita Beatrice-Theodora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A375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A375E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A97" w:rsidRDefault="00B73A97">
      <w:pPr>
        <w:spacing w:line="240" w:lineRule="auto"/>
      </w:pPr>
      <w:r>
        <w:separator/>
      </w:r>
    </w:p>
  </w:footnote>
  <w:footnote w:type="continuationSeparator" w:id="0">
    <w:p w:rsidR="00B73A97" w:rsidRDefault="00B73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38396A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Nita Beatrice-Theodora</w:t>
    </w:r>
  </w:p>
  <w:p w:rsidR="0004741B" w:rsidRDefault="0038396A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202C8D" w:rsidRDefault="000A14ED">
          <w:r>
            <w:t>Tours &amp; Travels</w:t>
          </w:r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A14ED"/>
    <w:rsid w:val="000C7714"/>
    <w:rsid w:val="000F410F"/>
    <w:rsid w:val="00202C8D"/>
    <w:rsid w:val="002D02EB"/>
    <w:rsid w:val="0038396A"/>
    <w:rsid w:val="003A375E"/>
    <w:rsid w:val="003D1ABA"/>
    <w:rsid w:val="004F66BF"/>
    <w:rsid w:val="0056530F"/>
    <w:rsid w:val="00570E86"/>
    <w:rsid w:val="00597873"/>
    <w:rsid w:val="00664E4B"/>
    <w:rsid w:val="006733C7"/>
    <w:rsid w:val="006C543D"/>
    <w:rsid w:val="007D3680"/>
    <w:rsid w:val="00826B39"/>
    <w:rsid w:val="0084072A"/>
    <w:rsid w:val="008C4393"/>
    <w:rsid w:val="0090593F"/>
    <w:rsid w:val="009854A8"/>
    <w:rsid w:val="00B114A7"/>
    <w:rsid w:val="00B73A97"/>
    <w:rsid w:val="00C709E3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113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Beatrice</cp:lastModifiedBy>
  <cp:revision>7</cp:revision>
  <dcterms:created xsi:type="dcterms:W3CDTF">2019-03-03T14:15:00Z</dcterms:created>
  <dcterms:modified xsi:type="dcterms:W3CDTF">2019-03-17T18:30:00Z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