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465" w:rsidRDefault="00B07465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Tours &amp; Travels</w:t>
      </w:r>
    </w:p>
    <w:p w:rsidR="0085257A" w:rsidRPr="00B90E27" w:rsidRDefault="00EA2235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:rsidR="0085257A" w:rsidRPr="00B90E27" w:rsidRDefault="0085257A">
      <w:pPr>
        <w:sectPr w:rsidR="0085257A" w:rsidRPr="00B90E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EA2235" w:rsidP="00473587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657899" w:rsidRDefault="00442698" w:rsidP="00657899">
      <w:pPr>
        <w:pStyle w:val="BodyText"/>
      </w:pPr>
      <w:r>
        <w:t xml:space="preserve">The aim of this project is to create a travel web application to discover different visiting places and </w:t>
      </w:r>
      <w:r w:rsidR="000972EC">
        <w:t>guided tours in the desired location</w:t>
      </w:r>
      <w:r>
        <w:t xml:space="preserve">. This travel app allows you to </w:t>
      </w:r>
      <w:r w:rsidR="000972EC">
        <w:t xml:space="preserve">take </w:t>
      </w:r>
      <w:r w:rsidR="00E40DC7">
        <w:t>part in organized tours where he/she will be assigned a tour guide.</w:t>
      </w:r>
    </w:p>
    <w:p w:rsidR="00063B84" w:rsidRDefault="00063B84" w:rsidP="00063B84">
      <w:pPr>
        <w:pStyle w:val="BodyText"/>
      </w:pPr>
      <w:r>
        <w:t>The application is meant to facilitate the planning of a trip, by pinpointing all the famous tourist spots</w:t>
      </w:r>
      <w:r w:rsidR="007855FD">
        <w:t xml:space="preserve"> and</w:t>
      </w:r>
      <w:r>
        <w:t xml:space="preserve"> popular things to try in the desired location.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063B84" w:rsidRPr="00063B84" w:rsidRDefault="00063B84" w:rsidP="00063B84">
      <w:pPr>
        <w:pStyle w:val="BodyText"/>
      </w:pPr>
      <w:r>
        <w:t>This document aims</w:t>
      </w:r>
      <w:r w:rsidR="00090489">
        <w:t xml:space="preserve"> to</w:t>
      </w:r>
      <w:r>
        <w:t xml:space="preserve"> </w:t>
      </w:r>
      <w:r w:rsidR="00090489">
        <w:t>inform the reader about the functionalities and capabilities of my travel website.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8" w:name="_Toc456598589"/>
      <w:bookmarkStart w:id="9" w:name="_Toc456600920"/>
      <w:bookmarkStart w:id="10" w:name="_Toc316556903"/>
      <w:r w:rsidRPr="00B90E27">
        <w:rPr>
          <w:rFonts w:ascii="Times New Roman" w:hAnsi="Times New Roman"/>
        </w:rPr>
        <w:t>Definitions, Acronyms, and Abbreviations</w:t>
      </w:r>
      <w:bookmarkEnd w:id="8"/>
      <w:bookmarkEnd w:id="9"/>
      <w:bookmarkEnd w:id="10"/>
    </w:p>
    <w:p w:rsidR="00F60E51" w:rsidRPr="00F60E51" w:rsidRDefault="00F60E51" w:rsidP="00F60E51">
      <w:pPr>
        <w:pStyle w:val="BodyText"/>
      </w:pPr>
      <w:r>
        <w:t>This information can be found in the Glossary.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1" w:name="_Toc456598590"/>
      <w:bookmarkStart w:id="12" w:name="_Toc456600921"/>
      <w:bookmarkStart w:id="13" w:name="_Toc316556904"/>
      <w:r w:rsidRPr="00B90E27">
        <w:rPr>
          <w:rFonts w:ascii="Times New Roman" w:hAnsi="Times New Roman"/>
        </w:rPr>
        <w:t>References</w:t>
      </w:r>
      <w:bookmarkEnd w:id="11"/>
      <w:bookmarkEnd w:id="12"/>
      <w:bookmarkEnd w:id="13"/>
    </w:p>
    <w:p w:rsidR="00F60E51" w:rsidRPr="00F60E51" w:rsidRDefault="00F60E51" w:rsidP="00F60E51">
      <w:pPr>
        <w:pStyle w:val="BodyText"/>
        <w:ind w:left="0"/>
      </w:pPr>
      <w:r>
        <w:tab/>
        <w:t>I have not collected the information in this document from external sources.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14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14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5" w:name="_Toc436203379"/>
      <w:bookmarkStart w:id="16" w:name="_Toc452813579"/>
      <w:bookmarkStart w:id="17" w:name="_Toc316556907"/>
      <w:r w:rsidRPr="00B90E27">
        <w:rPr>
          <w:rFonts w:ascii="Times New Roman" w:hAnsi="Times New Roman"/>
        </w:rPr>
        <w:t>Problem Statement</w:t>
      </w:r>
      <w:bookmarkEnd w:id="15"/>
      <w:bookmarkEnd w:id="16"/>
      <w:bookmarkEnd w:id="17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A2235" w:rsidRDefault="00090489" w:rsidP="00090489">
            <w:pPr>
              <w:pStyle w:val="InfoBlue"/>
            </w:pPr>
            <w:r>
              <w:t xml:space="preserve">Designing a </w:t>
            </w:r>
            <w:r w:rsidR="00EA41E0">
              <w:t xml:space="preserve">tours &amp; </w:t>
            </w:r>
            <w:r>
              <w:t>travel website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A2235" w:rsidRDefault="00090489" w:rsidP="00F669DB">
            <w:pPr>
              <w:pStyle w:val="InfoBlue"/>
            </w:pPr>
            <w:r>
              <w:t>The users that need guidance in planning their trip</w:t>
            </w:r>
            <w:r w:rsidR="00EA41E0">
              <w:t xml:space="preserve"> and also the tour guides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A2235" w:rsidRDefault="00090489" w:rsidP="00F669DB">
            <w:pPr>
              <w:pStyle w:val="InfoBlue"/>
            </w:pPr>
            <w:r>
              <w:t>The facilitation of the whole travel planning process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A2235" w:rsidRDefault="00090489" w:rsidP="00EA41E0">
            <w:pPr>
              <w:pStyle w:val="InfoBlue"/>
            </w:pPr>
            <w:r>
              <w:t xml:space="preserve">the possibility of </w:t>
            </w:r>
            <w:r w:rsidR="00EA41E0">
              <w:t>attending guided tours</w:t>
            </w:r>
            <w:r>
              <w:t xml:space="preserve"> in the desired location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8" w:name="_Toc425054392"/>
      <w:bookmarkStart w:id="19" w:name="_Toc422186485"/>
      <w:bookmarkStart w:id="20" w:name="_Toc436203380"/>
      <w:bookmarkStart w:id="21" w:name="_Toc452813580"/>
      <w:bookmarkStart w:id="22" w:name="_Toc316556908"/>
      <w:r w:rsidRPr="00B90E27">
        <w:rPr>
          <w:rFonts w:ascii="Times New Roman" w:hAnsi="Times New Roman"/>
        </w:rPr>
        <w:t>Product Position Statement</w:t>
      </w:r>
      <w:bookmarkEnd w:id="18"/>
      <w:bookmarkEnd w:id="19"/>
      <w:bookmarkEnd w:id="20"/>
      <w:bookmarkEnd w:id="21"/>
      <w:bookmarkEnd w:id="22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A2235" w:rsidRDefault="008863E9" w:rsidP="00F669DB">
            <w:pPr>
              <w:pStyle w:val="InfoBlue"/>
            </w:pPr>
            <w:r>
              <w:t>T</w:t>
            </w:r>
            <w:r w:rsidR="00CB2AD4">
              <w:t xml:space="preserve">raveler 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A2235" w:rsidRDefault="008863E9" w:rsidP="008863E9">
            <w:pPr>
              <w:pStyle w:val="InfoBlue"/>
            </w:pPr>
            <w:r>
              <w:t>Are searching for the most optimal way to plan their trips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A2235" w:rsidRDefault="0085257A" w:rsidP="008863E9">
            <w:pPr>
              <w:pStyle w:val="InfoBlue"/>
            </w:pPr>
            <w:r w:rsidRPr="00EA2235">
              <w:t xml:space="preserve"> is a </w:t>
            </w:r>
            <w:r w:rsidR="008863E9">
              <w:t>web application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A2235" w:rsidRDefault="008863E9" w:rsidP="00F669DB">
            <w:pPr>
              <w:pStyle w:val="InfoBlue"/>
            </w:pPr>
            <w:r>
              <w:t>Facilitates the travel planning process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A2235" w:rsidRDefault="008863E9" w:rsidP="00F669DB">
            <w:pPr>
              <w:pStyle w:val="InfoBlue"/>
            </w:pPr>
            <w:r>
              <w:t xml:space="preserve">Travel agencies 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EA2235" w:rsidRDefault="008863E9" w:rsidP="00F669DB">
            <w:pPr>
              <w:pStyle w:val="InfoBlue"/>
            </w:pPr>
            <w:r>
              <w:t>Gives the users the opportunity of being in control of all the aspects and decisions concerning their trip</w:t>
            </w:r>
          </w:p>
        </w:tc>
      </w:tr>
    </w:tbl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3" w:name="_Toc447960005"/>
      <w:bookmarkStart w:id="24" w:name="_Toc452813581"/>
      <w:bookmarkStart w:id="25" w:name="_Toc316556909"/>
      <w:bookmarkStart w:id="26" w:name="_Toc436203381"/>
      <w:r w:rsidRPr="00B90E27">
        <w:rPr>
          <w:rFonts w:ascii="Times New Roman" w:hAnsi="Times New Roman"/>
        </w:rPr>
        <w:t>Stakeholder and User Descriptions</w:t>
      </w:r>
      <w:bookmarkEnd w:id="23"/>
      <w:bookmarkEnd w:id="24"/>
      <w:bookmarkEnd w:id="25"/>
    </w:p>
    <w:p w:rsidR="007342BA" w:rsidRPr="007342BA" w:rsidRDefault="007342BA" w:rsidP="00FA4C0A">
      <w:pPr>
        <w:pStyle w:val="BodyText"/>
        <w:rPr>
          <w:bCs/>
        </w:rPr>
      </w:pPr>
      <w:r>
        <w:rPr>
          <w:b/>
          <w:bCs/>
        </w:rPr>
        <w:t>The stakeholders</w:t>
      </w:r>
      <w:r>
        <w:rPr>
          <w:bCs/>
        </w:rPr>
        <w:t xml:space="preserve"> are the admin of the website, the u</w:t>
      </w:r>
      <w:r w:rsidR="00EA41E0">
        <w:rPr>
          <w:bCs/>
        </w:rPr>
        <w:t xml:space="preserve">sers in search of guided tours and activities in a desired location </w:t>
      </w:r>
      <w:r>
        <w:rPr>
          <w:bCs/>
        </w:rPr>
        <w:t xml:space="preserve">and the </w:t>
      </w:r>
      <w:r w:rsidR="00EA41E0">
        <w:rPr>
          <w:bCs/>
        </w:rPr>
        <w:t>guides</w:t>
      </w:r>
      <w:r w:rsidR="00CB2AD4">
        <w:rPr>
          <w:bCs/>
        </w:rPr>
        <w:t xml:space="preserve"> which assist the travelers in their journey.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7" w:name="_Toc452813583"/>
      <w:bookmarkStart w:id="28" w:name="_Toc316556910"/>
      <w:r w:rsidRPr="00B90E27">
        <w:rPr>
          <w:rFonts w:ascii="Times New Roman" w:hAnsi="Times New Roman"/>
        </w:rPr>
        <w:lastRenderedPageBreak/>
        <w:t>Stakeholder Summary</w:t>
      </w:r>
      <w:bookmarkEnd w:id="27"/>
      <w:bookmarkEnd w:id="28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85257A" w:rsidRDefault="0085257A" w:rsidP="00F669DB">
            <w:pPr>
              <w:pStyle w:val="InfoBlue"/>
            </w:pPr>
          </w:p>
          <w:p w:rsidR="00F60E51" w:rsidRPr="00F60E51" w:rsidRDefault="00F60E51" w:rsidP="00F60E51">
            <w:pPr>
              <w:pStyle w:val="BodyText"/>
            </w:pPr>
            <w:r>
              <w:t>Admin</w:t>
            </w:r>
          </w:p>
        </w:tc>
        <w:tc>
          <w:tcPr>
            <w:tcW w:w="2610" w:type="dxa"/>
          </w:tcPr>
          <w:p w:rsidR="0085257A" w:rsidRDefault="0085257A" w:rsidP="00F669DB">
            <w:pPr>
              <w:pStyle w:val="InfoBlue"/>
            </w:pPr>
          </w:p>
          <w:p w:rsidR="00F60E51" w:rsidRPr="00F60E51" w:rsidRDefault="00F60E51" w:rsidP="00F60E51">
            <w:pPr>
              <w:pStyle w:val="BodyText"/>
              <w:ind w:left="0"/>
            </w:pPr>
            <w:r>
              <w:t>Manager of the web app</w:t>
            </w:r>
          </w:p>
        </w:tc>
        <w:tc>
          <w:tcPr>
            <w:tcW w:w="3960" w:type="dxa"/>
          </w:tcPr>
          <w:p w:rsidR="0085257A" w:rsidRDefault="0085257A" w:rsidP="00F669DB">
            <w:pPr>
              <w:pStyle w:val="InfoBlue"/>
            </w:pPr>
          </w:p>
          <w:p w:rsidR="00F60E51" w:rsidRPr="00F60E51" w:rsidRDefault="00F60E51" w:rsidP="00F60E51">
            <w:pPr>
              <w:pStyle w:val="BodyText"/>
              <w:ind w:left="0"/>
            </w:pPr>
            <w:r>
              <w:t>The</w:t>
            </w:r>
            <w:r w:rsidRPr="00EA2235">
              <w:t xml:space="preserve"> </w:t>
            </w:r>
            <w:r>
              <w:t xml:space="preserve">admin </w:t>
            </w:r>
            <w:r w:rsidRPr="00EA2235">
              <w:t>ensures that the system will be maintainable</w:t>
            </w:r>
            <w:r>
              <w:t xml:space="preserve"> and </w:t>
            </w:r>
            <w:r w:rsidRPr="00EA2235">
              <w:t>monitors the project’s progress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9" w:name="_Toc452813584"/>
      <w:bookmarkStart w:id="30" w:name="_Toc316556911"/>
      <w:r w:rsidRPr="00B90E27">
        <w:rPr>
          <w:rFonts w:ascii="Times New Roman" w:hAnsi="Times New Roman"/>
        </w:rPr>
        <w:t>User Summary</w:t>
      </w:r>
      <w:bookmarkEnd w:id="29"/>
      <w:bookmarkEnd w:id="30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3"/>
        <w:gridCol w:w="1757"/>
        <w:gridCol w:w="3240"/>
        <w:gridCol w:w="2628"/>
      </w:tblGrid>
      <w:tr w:rsidR="0085257A" w:rsidRPr="00B90E27" w:rsidTr="00D74DD0">
        <w:trPr>
          <w:trHeight w:val="418"/>
        </w:trPr>
        <w:tc>
          <w:tcPr>
            <w:tcW w:w="1123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757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D74DD0">
        <w:trPr>
          <w:trHeight w:val="976"/>
        </w:trPr>
        <w:tc>
          <w:tcPr>
            <w:tcW w:w="1123" w:type="dxa"/>
          </w:tcPr>
          <w:p w:rsidR="008535EE" w:rsidRDefault="008535EE" w:rsidP="008535EE">
            <w:pPr>
              <w:pStyle w:val="BodyText"/>
            </w:pPr>
          </w:p>
          <w:p w:rsidR="00F60E51" w:rsidRDefault="00F60E51" w:rsidP="00F60E51">
            <w:pPr>
              <w:pStyle w:val="BodyText"/>
              <w:ind w:left="0"/>
            </w:pPr>
            <w:r>
              <w:t>Traveler</w:t>
            </w:r>
          </w:p>
          <w:p w:rsidR="008535EE" w:rsidRDefault="008535EE" w:rsidP="008535EE">
            <w:pPr>
              <w:pStyle w:val="BodyText"/>
              <w:ind w:left="0"/>
            </w:pPr>
          </w:p>
          <w:p w:rsidR="00CB2AD4" w:rsidRDefault="00CB2AD4" w:rsidP="008535EE">
            <w:pPr>
              <w:pStyle w:val="BodyText"/>
              <w:ind w:left="0"/>
            </w:pPr>
          </w:p>
          <w:p w:rsidR="00B740AB" w:rsidRDefault="00B740AB" w:rsidP="008535EE">
            <w:pPr>
              <w:pStyle w:val="BodyText"/>
              <w:ind w:left="0"/>
            </w:pPr>
          </w:p>
          <w:p w:rsidR="00F9010E" w:rsidRDefault="00F9010E" w:rsidP="008535EE">
            <w:pPr>
              <w:pStyle w:val="BodyText"/>
              <w:ind w:left="0"/>
            </w:pPr>
            <w:bookmarkStart w:id="31" w:name="_GoBack"/>
            <w:bookmarkEnd w:id="31"/>
          </w:p>
          <w:p w:rsidR="008535EE" w:rsidRPr="008535EE" w:rsidRDefault="00CB2AD4" w:rsidP="008535EE">
            <w:pPr>
              <w:pStyle w:val="BodyText"/>
              <w:ind w:left="0"/>
            </w:pPr>
            <w:r>
              <w:t>Guide</w:t>
            </w:r>
          </w:p>
        </w:tc>
        <w:tc>
          <w:tcPr>
            <w:tcW w:w="1757" w:type="dxa"/>
          </w:tcPr>
          <w:p w:rsidR="00D74DD0" w:rsidRDefault="00D74DD0" w:rsidP="00D74DD0">
            <w:pPr>
              <w:pStyle w:val="BodyText"/>
            </w:pPr>
          </w:p>
          <w:p w:rsidR="00F60E51" w:rsidRDefault="00F60E51" w:rsidP="00F60E51">
            <w:pPr>
              <w:pStyle w:val="BodyText"/>
              <w:ind w:left="0"/>
            </w:pPr>
            <w:r>
              <w:t>User in the search for guided tours</w:t>
            </w:r>
          </w:p>
          <w:p w:rsidR="00CB2AD4" w:rsidRDefault="00CB2AD4" w:rsidP="00CB2AD4">
            <w:pPr>
              <w:pStyle w:val="BodyText"/>
              <w:ind w:left="0"/>
            </w:pPr>
          </w:p>
          <w:p w:rsidR="00B740AB" w:rsidRDefault="00B740AB" w:rsidP="00CB2AD4">
            <w:pPr>
              <w:pStyle w:val="BodyText"/>
              <w:ind w:left="0"/>
            </w:pPr>
          </w:p>
          <w:p w:rsidR="00F9010E" w:rsidRDefault="00F9010E" w:rsidP="00CB2AD4">
            <w:pPr>
              <w:pStyle w:val="BodyText"/>
              <w:ind w:left="0"/>
            </w:pPr>
          </w:p>
          <w:p w:rsidR="00D74DD0" w:rsidRPr="00D74DD0" w:rsidRDefault="00D74DD0" w:rsidP="00CB2AD4">
            <w:pPr>
              <w:pStyle w:val="BodyText"/>
              <w:ind w:left="0"/>
            </w:pPr>
            <w:r>
              <w:t xml:space="preserve">User capable of </w:t>
            </w:r>
            <w:r w:rsidR="00CB2AD4">
              <w:t>guiding the travelers</w:t>
            </w:r>
          </w:p>
        </w:tc>
        <w:tc>
          <w:tcPr>
            <w:tcW w:w="3240" w:type="dxa"/>
          </w:tcPr>
          <w:p w:rsidR="00F60E51" w:rsidRDefault="00F60E51" w:rsidP="00CB2AD4">
            <w:pPr>
              <w:pStyle w:val="InfoBlue"/>
            </w:pPr>
          </w:p>
          <w:p w:rsidR="00D74DD0" w:rsidRDefault="00D74DD0" w:rsidP="00D74DD0">
            <w:pPr>
              <w:pStyle w:val="BodyText"/>
              <w:ind w:left="0"/>
            </w:pPr>
            <w:r>
              <w:t>Make an account</w:t>
            </w:r>
          </w:p>
          <w:p w:rsidR="00D74DD0" w:rsidRDefault="00B740AB" w:rsidP="00D74DD0">
            <w:pPr>
              <w:pStyle w:val="BodyText"/>
              <w:ind w:left="0"/>
            </w:pPr>
            <w:r>
              <w:t>Search for desired city</w:t>
            </w:r>
          </w:p>
          <w:p w:rsidR="00B740AB" w:rsidRDefault="00B740AB" w:rsidP="00D74DD0">
            <w:pPr>
              <w:pStyle w:val="BodyText"/>
              <w:ind w:left="0"/>
            </w:pPr>
            <w:r>
              <w:t>Choose one of the displayed tours for that city</w:t>
            </w:r>
          </w:p>
          <w:p w:rsidR="00F9010E" w:rsidRDefault="00F9010E" w:rsidP="00D74DD0">
            <w:pPr>
              <w:pStyle w:val="BodyText"/>
              <w:ind w:left="0"/>
            </w:pPr>
          </w:p>
          <w:p w:rsidR="00B740AB" w:rsidRDefault="00B740AB" w:rsidP="00D74DD0">
            <w:pPr>
              <w:pStyle w:val="BodyText"/>
              <w:ind w:left="0"/>
            </w:pPr>
            <w:r>
              <w:t>Make an account</w:t>
            </w:r>
          </w:p>
          <w:p w:rsidR="00B740AB" w:rsidRDefault="00B740AB" w:rsidP="00D74DD0">
            <w:pPr>
              <w:pStyle w:val="BodyText"/>
              <w:ind w:left="0"/>
            </w:pPr>
            <w:r>
              <w:t>Plan tours</w:t>
            </w:r>
          </w:p>
          <w:p w:rsidR="00B740AB" w:rsidRDefault="00B740AB" w:rsidP="00D74DD0">
            <w:pPr>
              <w:pStyle w:val="BodyText"/>
              <w:ind w:left="0"/>
            </w:pPr>
          </w:p>
          <w:p w:rsidR="00B740AB" w:rsidRDefault="00B740AB" w:rsidP="00D74DD0">
            <w:pPr>
              <w:pStyle w:val="BodyText"/>
              <w:ind w:left="0"/>
            </w:pPr>
          </w:p>
          <w:p w:rsidR="00B740AB" w:rsidRPr="00D74DD0" w:rsidRDefault="00B740AB" w:rsidP="00D74DD0">
            <w:pPr>
              <w:pStyle w:val="BodyText"/>
              <w:ind w:left="0"/>
            </w:pPr>
          </w:p>
        </w:tc>
        <w:tc>
          <w:tcPr>
            <w:tcW w:w="2628" w:type="dxa"/>
          </w:tcPr>
          <w:p w:rsidR="0085257A" w:rsidRPr="00EA2235" w:rsidRDefault="0085257A" w:rsidP="00F669DB">
            <w:pPr>
              <w:pStyle w:val="InfoBlue"/>
            </w:pPr>
            <w:r w:rsidRPr="00EA2235">
              <w:t>[If the user is not directly represented, identify which stakeholder is responsible for representing the user’s interest.]</w:t>
            </w:r>
          </w:p>
        </w:tc>
      </w:tr>
    </w:tbl>
    <w:p w:rsidR="0085257A" w:rsidRPr="00B90E27" w:rsidRDefault="0085257A">
      <w:pPr>
        <w:pStyle w:val="BodyText"/>
      </w:pPr>
    </w:p>
    <w:bookmarkEnd w:id="26"/>
    <w:p w:rsidR="00D74DD0" w:rsidRDefault="00F9010E" w:rsidP="00F9010E">
      <w:pPr>
        <w:pStyle w:val="Heading2"/>
      </w:pPr>
      <w:r>
        <w:t>User environment</w:t>
      </w:r>
    </w:p>
    <w:p w:rsidR="00F9010E" w:rsidRPr="00F9010E" w:rsidRDefault="00F9010E" w:rsidP="00F9010E">
      <w:pPr>
        <w:ind w:left="720"/>
      </w:pPr>
      <w:r>
        <w:t>The users will access the web application online from web browsers.</w:t>
      </w:r>
    </w:p>
    <w:sectPr w:rsidR="00F9010E" w:rsidRPr="00F9010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02C" w:rsidRDefault="00A1202C">
      <w:pPr>
        <w:spacing w:line="240" w:lineRule="auto"/>
      </w:pPr>
      <w:r>
        <w:separator/>
      </w:r>
    </w:p>
  </w:endnote>
  <w:endnote w:type="continuationSeparator" w:id="0">
    <w:p w:rsidR="00A1202C" w:rsidRDefault="00A12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B07465">
          <w:pPr>
            <w:jc w:val="center"/>
          </w:pPr>
          <w:r>
            <w:sym w:font="Symbol" w:char="F0D3"/>
          </w:r>
          <w:r w:rsidR="00B07465">
            <w:t>Nita Beatrice-Theodora</w:t>
          </w:r>
          <w:r>
            <w:t xml:space="preserve"> </w:t>
          </w:r>
          <w:r w:rsidR="00EA2235">
            <w:rPr>
              <w:noProof/>
            </w:rPr>
            <w:fldChar w:fldCharType="begin"/>
          </w:r>
          <w:r w:rsidR="00EA2235">
            <w:rPr>
              <w:noProof/>
            </w:rPr>
            <w:instrText xml:space="preserve"> DATE \@ "yyyy" </w:instrText>
          </w:r>
          <w:r w:rsidR="00EA2235">
            <w:rPr>
              <w:noProof/>
            </w:rPr>
            <w:fldChar w:fldCharType="separate"/>
          </w:r>
          <w:r w:rsidR="00F9010E">
            <w:rPr>
              <w:noProof/>
            </w:rPr>
            <w:t>2019</w:t>
          </w:r>
          <w:r w:rsidR="00EA223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F9010E">
            <w:rPr>
              <w:rStyle w:val="PageNumber"/>
              <w:noProof/>
            </w:rPr>
            <w:t>2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02C" w:rsidRDefault="00A1202C">
      <w:pPr>
        <w:spacing w:line="240" w:lineRule="auto"/>
      </w:pPr>
      <w:r>
        <w:separator/>
      </w:r>
    </w:p>
  </w:footnote>
  <w:footnote w:type="continuationSeparator" w:id="0">
    <w:p w:rsidR="00A1202C" w:rsidRDefault="00A120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B07465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Nita Beatrice-Theodora</w:t>
    </w:r>
  </w:p>
  <w:p w:rsidR="00AD439A" w:rsidRDefault="00B07465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30431</w:t>
    </w: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473587" w:rsidTr="00473587">
      <w:tc>
        <w:tcPr>
          <w:tcW w:w="9464" w:type="dxa"/>
        </w:tcPr>
        <w:p w:rsidR="00473587" w:rsidRDefault="00B07465">
          <w:r>
            <w:t>Tours &amp; Travels</w:t>
          </w:r>
        </w:p>
      </w:tc>
    </w:tr>
    <w:tr w:rsidR="00473587" w:rsidTr="00473587">
      <w:tc>
        <w:tcPr>
          <w:tcW w:w="9464" w:type="dxa"/>
        </w:tcPr>
        <w:p w:rsidR="00473587" w:rsidRDefault="00AF66FB">
          <w:fldSimple w:instr=" TITLE  \* MERGEFORMAT ">
            <w:r w:rsidR="00473587">
              <w:t>Vision</w:t>
            </w:r>
          </w:fldSimple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63B84"/>
    <w:rsid w:val="00090489"/>
    <w:rsid w:val="000972EC"/>
    <w:rsid w:val="001C7458"/>
    <w:rsid w:val="001D42BB"/>
    <w:rsid w:val="00213E80"/>
    <w:rsid w:val="00442698"/>
    <w:rsid w:val="00472CC8"/>
    <w:rsid w:val="00473587"/>
    <w:rsid w:val="005A3207"/>
    <w:rsid w:val="00600853"/>
    <w:rsid w:val="00657899"/>
    <w:rsid w:val="006C5FBF"/>
    <w:rsid w:val="0073239A"/>
    <w:rsid w:val="007342BA"/>
    <w:rsid w:val="007855FD"/>
    <w:rsid w:val="0085257A"/>
    <w:rsid w:val="008535EE"/>
    <w:rsid w:val="008863E9"/>
    <w:rsid w:val="008B119F"/>
    <w:rsid w:val="00904FE1"/>
    <w:rsid w:val="00925F3F"/>
    <w:rsid w:val="009B5BF2"/>
    <w:rsid w:val="00A1202C"/>
    <w:rsid w:val="00A61AF1"/>
    <w:rsid w:val="00A61FD4"/>
    <w:rsid w:val="00AB15B2"/>
    <w:rsid w:val="00AD439A"/>
    <w:rsid w:val="00AF66FB"/>
    <w:rsid w:val="00B07465"/>
    <w:rsid w:val="00B56935"/>
    <w:rsid w:val="00B740AB"/>
    <w:rsid w:val="00B90E27"/>
    <w:rsid w:val="00B944EA"/>
    <w:rsid w:val="00BE1B76"/>
    <w:rsid w:val="00C24CF0"/>
    <w:rsid w:val="00C35D85"/>
    <w:rsid w:val="00CB2AD4"/>
    <w:rsid w:val="00CF0883"/>
    <w:rsid w:val="00D01FF8"/>
    <w:rsid w:val="00D74DD0"/>
    <w:rsid w:val="00DF1DF0"/>
    <w:rsid w:val="00E40DC7"/>
    <w:rsid w:val="00E41E57"/>
    <w:rsid w:val="00E55EE3"/>
    <w:rsid w:val="00EA2235"/>
    <w:rsid w:val="00EA41E0"/>
    <w:rsid w:val="00F36150"/>
    <w:rsid w:val="00F60E51"/>
    <w:rsid w:val="00F669DB"/>
    <w:rsid w:val="00F9010E"/>
    <w:rsid w:val="00FA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4CCCF1A-4A39-41D0-AE31-F55BB512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A8BAB3C-C5A6-4AE1-B0FE-82E0C02AD2F9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3031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Beatrice</cp:lastModifiedBy>
  <cp:revision>6</cp:revision>
  <cp:lastPrinted>2001-03-15T12:26:00Z</cp:lastPrinted>
  <dcterms:created xsi:type="dcterms:W3CDTF">2019-03-03T14:10:00Z</dcterms:created>
  <dcterms:modified xsi:type="dcterms:W3CDTF">2019-03-17T17:43:00Z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2019-03-03T14:10:38Z</vt:filetime>
  </property>
</Properties>
</file>