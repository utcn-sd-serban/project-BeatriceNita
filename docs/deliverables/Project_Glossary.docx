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57A" w:rsidRPr="00AD232E" w:rsidRDefault="006D13CB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Tours &amp; Travels</w:t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sectPr w:rsidR="0085257A" w:rsidRPr="00AD232E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978F7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Glossary</w:t>
      </w:r>
    </w:p>
    <w:p w:rsidR="0085257A" w:rsidRPr="00AD232E" w:rsidRDefault="00AD232E" w:rsidP="00F669DB">
      <w:pPr>
        <w:pStyle w:val="InfoBlue"/>
      </w:pPr>
      <w:bookmarkStart w:id="0" w:name="_Toc436203381"/>
      <w:r w:rsidRPr="00AD232E">
        <w:t xml:space="preserve"> </w:t>
      </w:r>
      <w:r w:rsidR="0085257A" w:rsidRPr="00AD232E">
        <w:t xml:space="preserve">[Present </w:t>
      </w:r>
      <w:r w:rsidRPr="00AD232E">
        <w:t>the noteworthy terms and their definition, format and validation rules if appropriate</w:t>
      </w:r>
      <w:r w:rsidR="0085257A" w:rsidRPr="00AD232E">
        <w:t>.]</w:t>
      </w:r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AB22F4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232" w:type="dxa"/>
          </w:tcPr>
          <w:p w:rsidR="0085257A" w:rsidRPr="00AB22F4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1890" w:type="dxa"/>
          </w:tcPr>
          <w:p w:rsidR="0085257A" w:rsidRPr="00AB22F4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85257A" w:rsidRPr="00AB22F4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</w:tbl>
    <w:p w:rsidR="0085257A" w:rsidRPr="00AD232E" w:rsidRDefault="0085257A">
      <w:pPr>
        <w:pStyle w:val="BodyText"/>
      </w:pPr>
      <w:bookmarkStart w:id="1" w:name="_GoBack"/>
      <w:bookmarkEnd w:id="0"/>
      <w:bookmarkEnd w:id="1"/>
    </w:p>
    <w:sectPr w:rsidR="0085257A" w:rsidRPr="00AD232E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2C9" w:rsidRDefault="00A002C9">
      <w:pPr>
        <w:spacing w:line="240" w:lineRule="auto"/>
      </w:pPr>
      <w:r>
        <w:separator/>
      </w:r>
    </w:p>
  </w:endnote>
  <w:endnote w:type="continuationSeparator" w:id="0">
    <w:p w:rsidR="00A002C9" w:rsidRDefault="00A002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&lt;Student Name&gt;</w:t>
            </w:r>
          </w:fldSimple>
          <w:r>
            <w:t xml:space="preserve">, </w:t>
          </w:r>
          <w:r w:rsidR="00AB22F4">
            <w:rPr>
              <w:noProof/>
            </w:rPr>
            <w:fldChar w:fldCharType="begin"/>
          </w:r>
          <w:r w:rsidR="00AB22F4">
            <w:rPr>
              <w:noProof/>
            </w:rPr>
            <w:instrText xml:space="preserve"> DATE \@ "yyyy" </w:instrText>
          </w:r>
          <w:r w:rsidR="00AB22F4">
            <w:rPr>
              <w:noProof/>
            </w:rPr>
            <w:fldChar w:fldCharType="separate"/>
          </w:r>
          <w:r w:rsidR="006D13CB">
            <w:rPr>
              <w:noProof/>
            </w:rPr>
            <w:t>2019</w:t>
          </w:r>
          <w:r w:rsidR="00AB22F4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6D13CB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2C9" w:rsidRDefault="00A002C9">
      <w:pPr>
        <w:spacing w:line="240" w:lineRule="auto"/>
      </w:pPr>
      <w:r>
        <w:separator/>
      </w:r>
    </w:p>
  </w:footnote>
  <w:footnote w:type="continuationSeparator" w:id="0">
    <w:p w:rsidR="00A002C9" w:rsidRDefault="00A002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6D13CB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Nita Beatrice-Theodora</w:t>
    </w:r>
  </w:p>
  <w:p w:rsidR="00AD439A" w:rsidRDefault="006D13CB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30431</w:t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464"/>
    </w:tblGrid>
    <w:tr w:rsidR="002B5CE3" w:rsidTr="002B5CE3">
      <w:tc>
        <w:tcPr>
          <w:tcW w:w="9464" w:type="dxa"/>
        </w:tcPr>
        <w:p w:rsidR="002B5CE3" w:rsidRDefault="006D13CB">
          <w:r>
            <w:t>Tours &amp; Travels</w:t>
          </w:r>
        </w:p>
      </w:tc>
    </w:tr>
    <w:tr w:rsidR="002B5CE3" w:rsidTr="002B5CE3">
      <w:tc>
        <w:tcPr>
          <w:tcW w:w="9464" w:type="dxa"/>
        </w:tcPr>
        <w:p w:rsidR="002B5CE3" w:rsidRDefault="002B5CE3">
          <w:r>
            <w:t>Glossary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1C7458"/>
    <w:rsid w:val="001D42BB"/>
    <w:rsid w:val="002B5CE3"/>
    <w:rsid w:val="005A3207"/>
    <w:rsid w:val="00600853"/>
    <w:rsid w:val="006D13CB"/>
    <w:rsid w:val="007F349D"/>
    <w:rsid w:val="0085257A"/>
    <w:rsid w:val="008978F7"/>
    <w:rsid w:val="009B5BF2"/>
    <w:rsid w:val="00A002C9"/>
    <w:rsid w:val="00A61FD4"/>
    <w:rsid w:val="00AB22F4"/>
    <w:rsid w:val="00AD232E"/>
    <w:rsid w:val="00AD439A"/>
    <w:rsid w:val="00B56935"/>
    <w:rsid w:val="00B944EA"/>
    <w:rsid w:val="00BE1B76"/>
    <w:rsid w:val="00C05F21"/>
    <w:rsid w:val="00C35D85"/>
    <w:rsid w:val="00CE5184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24899CB-89E0-4834-9130-EA7F1173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726F61E1-3FC9-4384-8CF5-541473F956A4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2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Manager>[Dokumentverantwortlicher]</Manager>
  <Company>&lt;Company Name&gt;</Company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Beatrice</cp:lastModifiedBy>
  <cp:revision>3</cp:revision>
  <cp:lastPrinted>2001-03-15T12:26:00Z</cp:lastPrinted>
  <dcterms:created xsi:type="dcterms:W3CDTF">2019-03-03T14:24:00Z</dcterms:created>
  <dcterms:modified xsi:type="dcterms:W3CDTF">2019-03-17T20:13:00Z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2019-03-03T14:22:34Z</vt:filetime>
  </property>
</Properties>
</file>